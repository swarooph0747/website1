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A308" w14:textId="747EB021" w:rsidR="00692827" w:rsidRDefault="00692827" w:rsidP="00AC4249">
      <w:pPr>
        <w:pStyle w:val="Heading1"/>
      </w:pPr>
      <w:r>
        <w:t>BUSINESS REFERENCE INSTRUCTIONS</w:t>
      </w:r>
    </w:p>
    <w:p w14:paraId="6A6CE2C2" w14:textId="77777777" w:rsidR="00DE74EA" w:rsidRDefault="00DE74EA" w:rsidP="00DE74EA"/>
    <w:p w14:paraId="1C60FAD4" w14:textId="50D40FB6" w:rsidR="00F94E99" w:rsidRDefault="00F94E99" w:rsidP="00B33A4E">
      <w:pPr>
        <w:pStyle w:val="Heading2"/>
      </w:pPr>
      <w:r>
        <w:t xml:space="preserve">As part of a Request for Proposals (RFP) the State of Nevada </w:t>
      </w:r>
      <w:r w:rsidR="00672768">
        <w:t>is</w:t>
      </w:r>
      <w:r>
        <w:t xml:space="preserve"> request</w:t>
      </w:r>
      <w:r w:rsidR="00672768">
        <w:t>ing</w:t>
      </w:r>
      <w:r>
        <w:t xml:space="preserve"> Proposing Vendors submit references from </w:t>
      </w:r>
      <w:r w:rsidR="00672768">
        <w:t xml:space="preserve">current and/or former </w:t>
      </w:r>
      <w:r w:rsidR="001157B0">
        <w:t>customers for projects of similar size and scope.</w:t>
      </w:r>
    </w:p>
    <w:p w14:paraId="2DA7D82F" w14:textId="77777777" w:rsidR="00F94E99" w:rsidRPr="00F94E99" w:rsidRDefault="00F94E99" w:rsidP="00F94E99"/>
    <w:p w14:paraId="7BB7472E" w14:textId="4AC65584" w:rsidR="00692827" w:rsidRPr="001955C1" w:rsidRDefault="00692827" w:rsidP="001157B0">
      <w:pPr>
        <w:pStyle w:val="Heading3"/>
        <w:rPr>
          <w:b/>
        </w:rPr>
      </w:pPr>
      <w:r w:rsidRPr="001955C1">
        <w:t xml:space="preserve">This Reference Questionnaire is </w:t>
      </w:r>
      <w:r w:rsidR="001157B0">
        <w:t>to provide</w:t>
      </w:r>
      <w:r w:rsidRPr="001955C1">
        <w:t xml:space="preserve"> a business reference for the company</w:t>
      </w:r>
      <w:r w:rsidR="005A5960">
        <w:t xml:space="preserve"> (Proposing Vendor)</w:t>
      </w:r>
      <w:r w:rsidRPr="001955C1">
        <w:t xml:space="preserve"> in </w:t>
      </w:r>
      <w:r w:rsidR="003B0604">
        <w:rPr>
          <w:i/>
        </w:rPr>
        <w:t xml:space="preserve">Section </w:t>
      </w:r>
      <w:r w:rsidR="001157B0">
        <w:rPr>
          <w:i/>
        </w:rPr>
        <w:t>2</w:t>
      </w:r>
      <w:r w:rsidRPr="001955C1">
        <w:t>.</w:t>
      </w:r>
    </w:p>
    <w:p w14:paraId="350D1D83" w14:textId="4D782784" w:rsidR="00474EEF" w:rsidRPr="00474EEF" w:rsidRDefault="00692827" w:rsidP="001157B0">
      <w:pPr>
        <w:pStyle w:val="Heading3"/>
        <w:rPr>
          <w:b/>
        </w:rPr>
      </w:pPr>
      <w:r w:rsidRPr="001955C1">
        <w:t xml:space="preserve">Once you have completed the Reference Questionnaire </w:t>
      </w:r>
      <w:r w:rsidR="001157B0">
        <w:t>please</w:t>
      </w:r>
      <w:r w:rsidRPr="001955C1">
        <w:t xml:space="preserve"> submitted </w:t>
      </w:r>
      <w:r w:rsidR="00112588">
        <w:t xml:space="preserve">to the email address in </w:t>
      </w:r>
      <w:r w:rsidR="00112588" w:rsidRPr="00112588">
        <w:rPr>
          <w:i/>
          <w:iCs/>
        </w:rPr>
        <w:t>Section 2</w:t>
      </w:r>
      <w:r w:rsidR="00112588">
        <w:t>.</w:t>
      </w:r>
    </w:p>
    <w:p w14:paraId="06CD996A" w14:textId="3A4FD242" w:rsidR="00692827" w:rsidRPr="001955C1" w:rsidRDefault="00683C36" w:rsidP="001157B0">
      <w:pPr>
        <w:pStyle w:val="Heading3"/>
        <w:rPr>
          <w:b/>
        </w:rPr>
      </w:pPr>
      <w:r>
        <w:t xml:space="preserve">Please reference the RFP Number </w:t>
      </w:r>
      <w:r w:rsidR="00AB72CC">
        <w:t xml:space="preserve">in </w:t>
      </w:r>
      <w:r w:rsidR="00AB72CC" w:rsidRPr="00AB72CC">
        <w:rPr>
          <w:i/>
          <w:iCs/>
        </w:rPr>
        <w:t>Section 2</w:t>
      </w:r>
      <w:r w:rsidR="00AB72CC">
        <w:t xml:space="preserve"> </w:t>
      </w:r>
      <w:r>
        <w:t>in the email subject line.</w:t>
      </w:r>
    </w:p>
    <w:p w14:paraId="40435CE2" w14:textId="2E715FD4" w:rsidR="00692827" w:rsidRPr="001955C1" w:rsidRDefault="00692827" w:rsidP="00693AC1">
      <w:pPr>
        <w:pStyle w:val="Heading3"/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 w:rsidR="00474EEF">
        <w:rPr>
          <w:iCs/>
        </w:rPr>
        <w:t xml:space="preserve">no later than the due date in </w:t>
      </w:r>
      <w:r w:rsidR="00474EEF" w:rsidRPr="00474EEF">
        <w:rPr>
          <w:i/>
        </w:rPr>
        <w:t>Section 2</w:t>
      </w:r>
      <w:r w:rsidRPr="001955C1">
        <w:rPr>
          <w:i/>
        </w:rPr>
        <w:t>.</w:t>
      </w:r>
    </w:p>
    <w:p w14:paraId="05CE4DC9" w14:textId="12EBCBD1" w:rsidR="00692827" w:rsidRPr="00693AC1" w:rsidRDefault="00692827" w:rsidP="00693AC1">
      <w:pPr>
        <w:pStyle w:val="Heading3"/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 w:rsidR="00AB72CC"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4B6C2E3F" w14:textId="103702C1" w:rsidR="00692827" w:rsidRPr="001955C1" w:rsidRDefault="00692827" w:rsidP="00692827">
      <w:pPr>
        <w:rPr>
          <w:bCs/>
        </w:rPr>
      </w:pPr>
    </w:p>
    <w:p w14:paraId="29714DC1" w14:textId="58239E1D" w:rsidR="00692827" w:rsidRPr="001955C1" w:rsidRDefault="00692827" w:rsidP="00692827">
      <w:pPr>
        <w:pStyle w:val="Heading2"/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1450CDC1" w14:textId="7AF22E3D" w:rsidR="00692827" w:rsidRPr="001955C1" w:rsidRDefault="00692827" w:rsidP="00692827">
      <w:pPr>
        <w:rPr>
          <w:bCs/>
        </w:rPr>
      </w:pPr>
    </w:p>
    <w:p w14:paraId="37E4E527" w14:textId="19168711" w:rsidR="00692827" w:rsidRPr="001955C1" w:rsidRDefault="00692827" w:rsidP="00692827">
      <w:pPr>
        <w:pStyle w:val="Heading2"/>
        <w:rPr>
          <w:b/>
          <w:bCs w:val="0"/>
          <w:iCs/>
        </w:rPr>
      </w:pPr>
      <w:r w:rsidRPr="001955C1">
        <w:t>The State requests all questions be answered.</w:t>
      </w:r>
    </w:p>
    <w:p w14:paraId="10484629" w14:textId="3FB8421A" w:rsidR="001955C1" w:rsidRDefault="001955C1" w:rsidP="001955C1"/>
    <w:p w14:paraId="1ACCA38F" w14:textId="6975B1C6" w:rsidR="001955C1" w:rsidRDefault="001955C1" w:rsidP="001955C1">
      <w:pPr>
        <w:pStyle w:val="Heading3"/>
      </w:pPr>
      <w:r>
        <w:t>If an answer is no</w:t>
      </w:r>
      <w:r w:rsidR="00B35E7C">
        <w:t>t</w:t>
      </w:r>
      <w:r>
        <w:t xml:space="preserve"> known, please answer as ‘U/K’.</w:t>
      </w:r>
    </w:p>
    <w:p w14:paraId="6C019F6C" w14:textId="5B30B3D9" w:rsidR="001955C1" w:rsidRDefault="001955C1" w:rsidP="001955C1">
      <w:pPr>
        <w:pStyle w:val="Heading3"/>
      </w:pPr>
      <w:r>
        <w:t>If the question is not applicable, please answer as ‘N/A’.</w:t>
      </w:r>
    </w:p>
    <w:p w14:paraId="6AA0C0F5" w14:textId="32CDF8ED" w:rsidR="001955C1" w:rsidRPr="001955C1" w:rsidRDefault="001955C1" w:rsidP="00D30589">
      <w:pPr>
        <w:pStyle w:val="Heading3"/>
        <w:rPr>
          <w:b/>
        </w:rPr>
      </w:pPr>
      <w:r w:rsidRPr="001955C1">
        <w:t>If additional space is needed to answer a question or provide a comment, please attach additional pages.</w:t>
      </w:r>
    </w:p>
    <w:p w14:paraId="33B38F69" w14:textId="0D06FA2C" w:rsidR="001955C1" w:rsidRPr="001955C1" w:rsidRDefault="001955C1" w:rsidP="001955C1">
      <w:pPr>
        <w:pStyle w:val="Heading3"/>
      </w:pPr>
      <w:r>
        <w:t>If attaching additional pages, please place your company/organization name on each page and reference the appropriate RFP number.</w:t>
      </w:r>
    </w:p>
    <w:p w14:paraId="7FD91192" w14:textId="1FD85561" w:rsidR="00692827" w:rsidRDefault="00692827" w:rsidP="005E2104"/>
    <w:p w14:paraId="49502FEC" w14:textId="32FFC4B7" w:rsidR="002F385A" w:rsidRDefault="0089044C" w:rsidP="002F385A">
      <w:pPr>
        <w:pStyle w:val="Heading2"/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770B7FFC" w14:textId="77777777" w:rsidR="002F385A" w:rsidRPr="001955C1" w:rsidRDefault="002F385A" w:rsidP="005E2104"/>
    <w:p w14:paraId="59C952F7" w14:textId="556185BA" w:rsidR="00692827" w:rsidRDefault="001955C1" w:rsidP="00AC4249">
      <w:pPr>
        <w:pStyle w:val="Heading1"/>
      </w:pPr>
      <w:r>
        <w:t>PROPOSING VENDOR</w:t>
      </w:r>
      <w:r w:rsidR="004E381C">
        <w:t xml:space="preserve"> TO COMPLETE</w:t>
      </w:r>
    </w:p>
    <w:p w14:paraId="0DCB1A83" w14:textId="43C4BCBA" w:rsidR="00692827" w:rsidRPr="001955C1" w:rsidRDefault="00692827" w:rsidP="005E2104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D30589" w:rsidRPr="00F130CD" w14:paraId="1F2107A0" w14:textId="77777777" w:rsidTr="00574111">
        <w:trPr>
          <w:trHeight w:val="432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4F3FBC3" w14:textId="77777777" w:rsidR="00D30589" w:rsidRPr="00F130CD" w:rsidRDefault="00D30589" w:rsidP="00B10D59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31D3A300" w14:textId="68B8454A" w:rsidR="00D30589" w:rsidRPr="00F130CD" w:rsidRDefault="00D30589" w:rsidP="00B10D59">
            <w:pPr>
              <w:pStyle w:val="RFPCenteredTitle"/>
            </w:pPr>
            <w:r>
              <w:t>DUE DATE</w:t>
            </w:r>
          </w:p>
        </w:tc>
      </w:tr>
      <w:tr w:rsidR="00D30589" w:rsidRPr="00F130CD" w14:paraId="77CDA021" w14:textId="77777777" w:rsidTr="00574111">
        <w:trPr>
          <w:trHeight w:val="576"/>
        </w:trPr>
        <w:tc>
          <w:tcPr>
            <w:tcW w:w="4862" w:type="dxa"/>
            <w:shd w:val="clear" w:color="auto" w:fill="auto"/>
            <w:vAlign w:val="center"/>
          </w:tcPr>
          <w:p w14:paraId="7AF08827" w14:textId="77777777" w:rsidR="00D30589" w:rsidRPr="001955C1" w:rsidRDefault="00D30589" w:rsidP="00B10D59">
            <w:pPr>
              <w:pStyle w:val="RFPCenteredTitle"/>
            </w:pPr>
          </w:p>
        </w:tc>
        <w:tc>
          <w:tcPr>
            <w:tcW w:w="4588" w:type="dxa"/>
            <w:shd w:val="clear" w:color="auto" w:fill="auto"/>
            <w:vAlign w:val="center"/>
          </w:tcPr>
          <w:p w14:paraId="512E49AF" w14:textId="40B8570E" w:rsidR="00D30589" w:rsidRPr="001955C1" w:rsidRDefault="00D30589" w:rsidP="00B10D59">
            <w:pPr>
              <w:pStyle w:val="RFPCenteredTitle"/>
            </w:pPr>
          </w:p>
        </w:tc>
      </w:tr>
      <w:tr w:rsidR="0080651B" w:rsidRPr="00F130CD" w14:paraId="573214EA" w14:textId="77777777" w:rsidTr="00574111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84FEDC" w14:textId="6FE8F52D" w:rsidR="0080651B" w:rsidRPr="00F130CD" w:rsidRDefault="00E33BAF" w:rsidP="00B10D59">
            <w:pPr>
              <w:pStyle w:val="RFPCenteredTitle"/>
            </w:pPr>
            <w:r>
              <w:t xml:space="preserve">STATE </w:t>
            </w:r>
            <w:r w:rsidR="00FF3262">
              <w:t>SINGLE POINT OF CONTACT EMAIL ADDRESS</w:t>
            </w:r>
          </w:p>
        </w:tc>
      </w:tr>
      <w:tr w:rsidR="0080651B" w:rsidRPr="00F130CD" w14:paraId="72BD7422" w14:textId="77777777" w:rsidTr="00574111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37592A6D" w14:textId="77777777" w:rsidR="0080651B" w:rsidRPr="001955C1" w:rsidRDefault="0080651B" w:rsidP="00B10D59">
            <w:pPr>
              <w:pStyle w:val="RFPCenteredTitle"/>
            </w:pPr>
          </w:p>
        </w:tc>
      </w:tr>
      <w:tr w:rsidR="00692827" w:rsidRPr="00F130CD" w14:paraId="0C8D2C16" w14:textId="77777777" w:rsidTr="00574111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5FB70D7C" w14:textId="18C8532E" w:rsidR="00692827" w:rsidRPr="00B10D59" w:rsidRDefault="001955C1" w:rsidP="00B10D59">
            <w:pPr>
              <w:pStyle w:val="RFPCenteredTitle"/>
            </w:pPr>
            <w:r w:rsidRPr="00B10D59">
              <w:t xml:space="preserve">NAME OF </w:t>
            </w:r>
            <w:r w:rsidR="00A2718A">
              <w:t>PROPOSING VENDOR</w:t>
            </w:r>
          </w:p>
        </w:tc>
      </w:tr>
      <w:tr w:rsidR="001955C1" w:rsidRPr="00F130CD" w14:paraId="4B563573" w14:textId="77777777" w:rsidTr="00574111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12C28432" w14:textId="77777777" w:rsidR="001955C1" w:rsidRPr="001955C1" w:rsidRDefault="001955C1" w:rsidP="00B10D59">
            <w:pPr>
              <w:pStyle w:val="RFPCenteredTitle"/>
            </w:pPr>
          </w:p>
        </w:tc>
      </w:tr>
      <w:tr w:rsidR="001955C1" w:rsidRPr="00F130CD" w14:paraId="0A563297" w14:textId="77777777" w:rsidTr="00574111">
        <w:trPr>
          <w:trHeight w:val="576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43A77592" w14:textId="76547342" w:rsidR="001955C1" w:rsidRPr="00B10D59" w:rsidRDefault="001955C1" w:rsidP="00A2718A">
            <w:pPr>
              <w:pStyle w:val="RFPCenteredTitle"/>
            </w:pPr>
            <w:r w:rsidRPr="00B10D59">
              <w:t>IF APPLICABLE, NAME OF SUBCONTRACTOR</w:t>
            </w:r>
            <w:r w:rsidR="00A2718A">
              <w:t xml:space="preserve"> </w:t>
            </w:r>
            <w:r w:rsidRPr="00B10D59">
              <w:t xml:space="preserve">FOR </w:t>
            </w:r>
            <w:r w:rsidR="00A2718A">
              <w:t>PROPOSING VENDOR</w:t>
            </w:r>
          </w:p>
        </w:tc>
      </w:tr>
      <w:tr w:rsidR="001955C1" w:rsidRPr="00F130CD" w14:paraId="362055DA" w14:textId="77777777" w:rsidTr="00574111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26317" w14:textId="77777777" w:rsidR="001955C1" w:rsidRPr="001955C1" w:rsidRDefault="001955C1" w:rsidP="00B10D59">
            <w:pPr>
              <w:pStyle w:val="RFPCenteredTitle"/>
            </w:pPr>
          </w:p>
        </w:tc>
      </w:tr>
    </w:tbl>
    <w:p w14:paraId="4CD1E852" w14:textId="2BCA6B08" w:rsidR="005E2104" w:rsidRDefault="005E2104" w:rsidP="005E2104">
      <w:pPr>
        <w:rPr>
          <w:szCs w:val="20"/>
        </w:rPr>
      </w:pPr>
    </w:p>
    <w:p w14:paraId="0F78D233" w14:textId="0490E3FA" w:rsidR="003B0604" w:rsidRDefault="003B0604" w:rsidP="00AC4249">
      <w:pPr>
        <w:pStyle w:val="Heading1"/>
      </w:pPr>
      <w:r>
        <w:t>COMPANY PROVIDING REFERENCE</w:t>
      </w:r>
    </w:p>
    <w:p w14:paraId="09C486E1" w14:textId="77777777" w:rsidR="004E06F5" w:rsidRDefault="004E06F5" w:rsidP="004E06F5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5E2104" w:rsidRPr="00F130CD" w14:paraId="30C5BB04" w14:textId="77777777" w:rsidTr="00574111">
        <w:trPr>
          <w:trHeight w:val="59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1C317798" w14:textId="77777777" w:rsidR="005E2104" w:rsidRPr="00F130CD" w:rsidRDefault="005E2104" w:rsidP="002F385A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5E2104" w:rsidRPr="00F130CD" w14:paraId="43DD1679" w14:textId="77777777" w:rsidTr="00574111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2CA45628" w14:textId="77777777" w:rsidR="005E2104" w:rsidRPr="00F130CD" w:rsidRDefault="005E2104" w:rsidP="00AB0428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789FDDF" w14:textId="77777777" w:rsidR="005E2104" w:rsidRPr="00F130CD" w:rsidRDefault="005E2104" w:rsidP="00AB0428">
            <w:pPr>
              <w:pStyle w:val="RFPFull"/>
            </w:pPr>
          </w:p>
        </w:tc>
      </w:tr>
      <w:tr w:rsidR="005E2104" w:rsidRPr="00F130CD" w14:paraId="72FDB198" w14:textId="77777777" w:rsidTr="00574111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13B3FE38" w14:textId="77777777" w:rsidR="005E2104" w:rsidRPr="00F130CD" w:rsidRDefault="005E2104" w:rsidP="00AB0428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B2C7126" w14:textId="77777777" w:rsidR="005E2104" w:rsidRPr="00F130CD" w:rsidRDefault="005E2104" w:rsidP="00AB0428">
            <w:pPr>
              <w:pStyle w:val="RFPFull"/>
            </w:pPr>
          </w:p>
        </w:tc>
      </w:tr>
      <w:tr w:rsidR="005E2104" w:rsidRPr="00F130CD" w14:paraId="0AA85238" w14:textId="77777777" w:rsidTr="00574111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0992F88D" w14:textId="77777777" w:rsidR="005E2104" w:rsidRPr="00F130CD" w:rsidRDefault="005E2104" w:rsidP="00AB0428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655F517" w14:textId="77777777" w:rsidR="005E2104" w:rsidRPr="00F130CD" w:rsidRDefault="005E2104" w:rsidP="00AB0428">
            <w:pPr>
              <w:pStyle w:val="RFPFull"/>
            </w:pPr>
          </w:p>
        </w:tc>
      </w:tr>
      <w:tr w:rsidR="005E2104" w:rsidRPr="00F130CD" w14:paraId="5CF4CB29" w14:textId="77777777" w:rsidTr="00574111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7666E02B" w14:textId="77777777" w:rsidR="005E2104" w:rsidRPr="00F130CD" w:rsidRDefault="005E2104" w:rsidP="00AB0428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3B2C9CE" w14:textId="77777777" w:rsidR="005E2104" w:rsidRPr="00F130CD" w:rsidRDefault="005E2104" w:rsidP="00AB0428">
            <w:pPr>
              <w:pStyle w:val="RFPFull"/>
            </w:pPr>
          </w:p>
        </w:tc>
      </w:tr>
      <w:tr w:rsidR="005E2104" w:rsidRPr="00F130CD" w14:paraId="1E637C7B" w14:textId="77777777" w:rsidTr="00574111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622D03E" w14:textId="77777777" w:rsidR="005E2104" w:rsidRPr="00F130CD" w:rsidRDefault="005E2104" w:rsidP="00AB0428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09BA706" w14:textId="77777777" w:rsidR="005E2104" w:rsidRPr="00F130CD" w:rsidRDefault="005E2104" w:rsidP="00AB0428">
            <w:pPr>
              <w:pStyle w:val="RFPFull"/>
            </w:pPr>
          </w:p>
        </w:tc>
      </w:tr>
    </w:tbl>
    <w:p w14:paraId="69AB325A" w14:textId="77777777" w:rsidR="005E2104" w:rsidRPr="004E381C" w:rsidRDefault="005E2104" w:rsidP="004E06F5"/>
    <w:p w14:paraId="67B7A552" w14:textId="444253DA" w:rsidR="003734E9" w:rsidRDefault="004E381C" w:rsidP="00AC4249">
      <w:pPr>
        <w:pStyle w:val="Heading1"/>
      </w:pPr>
      <w:r>
        <w:t xml:space="preserve">RATING SCALE FOR </w:t>
      </w:r>
      <w:r w:rsidR="007E3724">
        <w:t xml:space="preserve">RESPONSE TO </w:t>
      </w:r>
      <w:r>
        <w:t>QUESTIONS</w:t>
      </w:r>
    </w:p>
    <w:p w14:paraId="3CB072BD" w14:textId="582E87AA" w:rsidR="004E381C" w:rsidRPr="004E381C" w:rsidRDefault="004E381C" w:rsidP="004E06F5">
      <w:pPr>
        <w:rPr>
          <w:bCs/>
        </w:rPr>
      </w:pPr>
    </w:p>
    <w:p w14:paraId="3981D48E" w14:textId="05D5D3EF" w:rsidR="004E381C" w:rsidRPr="004E381C" w:rsidRDefault="0035508B" w:rsidP="004E381C">
      <w:pPr>
        <w:pStyle w:val="Heading2"/>
        <w:rPr>
          <w:b/>
          <w:bCs w:val="0"/>
        </w:rPr>
      </w:pPr>
      <w:r w:rsidRPr="004E381C">
        <w:t>Where a rating is requested and using the Rating Scale provided below</w:t>
      </w:r>
      <w:r w:rsidR="004E381C" w:rsidRPr="004E381C">
        <w:t>, r</w:t>
      </w:r>
      <w:r w:rsidRPr="004E381C">
        <w:t xml:space="preserve">ate the </w:t>
      </w:r>
      <w:r w:rsidR="004E381C" w:rsidRPr="004E381C">
        <w:t xml:space="preserve">questions in </w:t>
      </w:r>
      <w:r w:rsidR="004E381C" w:rsidRPr="004E381C">
        <w:rPr>
          <w:i/>
        </w:rPr>
        <w:t>Section 5, Questions</w:t>
      </w:r>
      <w:r w:rsidR="004E381C" w:rsidRPr="004E381C">
        <w:t xml:space="preserve"> </w:t>
      </w:r>
      <w:r w:rsidRPr="004E381C">
        <w:t xml:space="preserve">by </w:t>
      </w:r>
      <w:r w:rsidR="002F4A99" w:rsidRPr="004E381C">
        <w:t xml:space="preserve">noting </w:t>
      </w:r>
      <w:r w:rsidRPr="004E381C">
        <w:t>the appropriate number for each item.</w:t>
      </w:r>
    </w:p>
    <w:p w14:paraId="34D0ED47" w14:textId="77777777" w:rsidR="004E381C" w:rsidRPr="004E381C" w:rsidRDefault="004E381C" w:rsidP="004E381C">
      <w:pPr>
        <w:rPr>
          <w:bCs/>
        </w:rPr>
      </w:pPr>
    </w:p>
    <w:p w14:paraId="697699D5" w14:textId="44C42BCB" w:rsidR="0035508B" w:rsidRPr="004E381C" w:rsidRDefault="002F4A99" w:rsidP="004E381C">
      <w:pPr>
        <w:pStyle w:val="Heading2"/>
        <w:rPr>
          <w:b/>
          <w:bCs w:val="0"/>
        </w:rPr>
      </w:pPr>
      <w:r w:rsidRPr="004E381C">
        <w:t xml:space="preserve">Please provide any additional comments you feel would </w:t>
      </w:r>
      <w:r w:rsidR="00EE1B68" w:rsidRPr="004E381C">
        <w:t xml:space="preserve">be helpful to the State regarding this </w:t>
      </w:r>
      <w:r w:rsidR="00FD7200" w:rsidRPr="004E381C">
        <w:t>vendor</w:t>
      </w:r>
      <w:r w:rsidR="00EE1B68" w:rsidRPr="004E381C">
        <w:t>.</w:t>
      </w:r>
    </w:p>
    <w:p w14:paraId="05F86FBA" w14:textId="77777777" w:rsidR="0035508B" w:rsidRPr="004E381C" w:rsidRDefault="0035508B" w:rsidP="00254A84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EE1B68" w:rsidRPr="0035508B" w14:paraId="2938A8E4" w14:textId="77777777" w:rsidTr="00574111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6E2E2E7" w14:textId="77777777" w:rsidR="0035508B" w:rsidRPr="0035508B" w:rsidRDefault="0035508B" w:rsidP="00ED2B07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69277176" w14:textId="77777777" w:rsidR="0035508B" w:rsidRPr="0035508B" w:rsidRDefault="0035508B" w:rsidP="00ED2B07">
            <w:pPr>
              <w:pStyle w:val="RFPCenteredTitle"/>
            </w:pPr>
            <w:r w:rsidRPr="0035508B">
              <w:t>Rating</w:t>
            </w:r>
          </w:p>
        </w:tc>
      </w:tr>
      <w:tr w:rsidR="00EE1B68" w:rsidRPr="0035508B" w14:paraId="05BCC41F" w14:textId="77777777" w:rsidTr="00574111">
        <w:trPr>
          <w:trHeight w:val="432"/>
        </w:trPr>
        <w:tc>
          <w:tcPr>
            <w:tcW w:w="4523" w:type="dxa"/>
            <w:vAlign w:val="center"/>
          </w:tcPr>
          <w:p w14:paraId="7DB3F151" w14:textId="77777777" w:rsidR="0035508B" w:rsidRPr="0035508B" w:rsidRDefault="00FC13E9" w:rsidP="00ED2B07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7B3D9CFE" w14:textId="77777777" w:rsidR="0035508B" w:rsidRPr="0035508B" w:rsidRDefault="0035508B" w:rsidP="00ED2B07">
            <w:pPr>
              <w:pStyle w:val="RFPCenteredTitle"/>
            </w:pPr>
            <w:r w:rsidRPr="0035508B">
              <w:t>0</w:t>
            </w:r>
          </w:p>
        </w:tc>
      </w:tr>
      <w:tr w:rsidR="00EE1B68" w:rsidRPr="0035508B" w14:paraId="3558988F" w14:textId="77777777" w:rsidTr="00574111">
        <w:trPr>
          <w:trHeight w:val="432"/>
        </w:trPr>
        <w:tc>
          <w:tcPr>
            <w:tcW w:w="4523" w:type="dxa"/>
            <w:vAlign w:val="center"/>
          </w:tcPr>
          <w:p w14:paraId="35BC98E0" w14:textId="77777777" w:rsidR="0035508B" w:rsidRPr="0035508B" w:rsidRDefault="00FC13E9" w:rsidP="00ED2B07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1F41AB62" w14:textId="77777777" w:rsidR="0035508B" w:rsidRPr="0035508B" w:rsidRDefault="00FC13E9" w:rsidP="00ED2B07">
            <w:pPr>
              <w:pStyle w:val="RFPCenteredTitle"/>
            </w:pPr>
            <w:r>
              <w:t>1 – 3</w:t>
            </w:r>
          </w:p>
        </w:tc>
      </w:tr>
      <w:tr w:rsidR="00EE1B68" w:rsidRPr="0035508B" w14:paraId="0A7162D3" w14:textId="77777777" w:rsidTr="00574111">
        <w:trPr>
          <w:trHeight w:val="432"/>
        </w:trPr>
        <w:tc>
          <w:tcPr>
            <w:tcW w:w="4523" w:type="dxa"/>
            <w:vAlign w:val="center"/>
          </w:tcPr>
          <w:p w14:paraId="22E16424" w14:textId="77777777" w:rsidR="0035508B" w:rsidRPr="0035508B" w:rsidRDefault="00FC13E9" w:rsidP="00ED2B07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3BCB89C7" w14:textId="77777777" w:rsidR="0035508B" w:rsidRPr="0035508B" w:rsidRDefault="00FC13E9" w:rsidP="00ED2B07">
            <w:pPr>
              <w:pStyle w:val="RFPCenteredTitle"/>
            </w:pPr>
            <w:r>
              <w:t>4 – 6</w:t>
            </w:r>
          </w:p>
        </w:tc>
      </w:tr>
      <w:tr w:rsidR="00EE1B68" w:rsidRPr="0035508B" w14:paraId="0BDD2A8A" w14:textId="77777777" w:rsidTr="00574111">
        <w:trPr>
          <w:trHeight w:val="432"/>
        </w:trPr>
        <w:tc>
          <w:tcPr>
            <w:tcW w:w="4523" w:type="dxa"/>
            <w:vAlign w:val="center"/>
          </w:tcPr>
          <w:p w14:paraId="3AE8EFBA" w14:textId="77777777" w:rsidR="0035508B" w:rsidRPr="0035508B" w:rsidRDefault="00FC13E9" w:rsidP="00ED2B07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15417975" w14:textId="77777777" w:rsidR="0035508B" w:rsidRPr="0035508B" w:rsidRDefault="00FC13E9" w:rsidP="00ED2B07">
            <w:pPr>
              <w:pStyle w:val="RFPCenteredTitle"/>
            </w:pPr>
            <w:r>
              <w:t>7 – 9</w:t>
            </w:r>
          </w:p>
        </w:tc>
      </w:tr>
      <w:tr w:rsidR="00FC13E9" w:rsidRPr="0035508B" w14:paraId="67015710" w14:textId="77777777" w:rsidTr="00574111">
        <w:trPr>
          <w:trHeight w:val="432"/>
        </w:trPr>
        <w:tc>
          <w:tcPr>
            <w:tcW w:w="4523" w:type="dxa"/>
            <w:vAlign w:val="center"/>
          </w:tcPr>
          <w:p w14:paraId="3EB5A9FA" w14:textId="77777777" w:rsidR="00FC13E9" w:rsidRDefault="00FC13E9" w:rsidP="00ED2B07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5A46BE5A" w14:textId="77777777" w:rsidR="00FC13E9" w:rsidRDefault="00FC13E9" w:rsidP="00ED2B07">
            <w:pPr>
              <w:pStyle w:val="RFPCenteredTitle"/>
            </w:pPr>
            <w:r>
              <w:t>10</w:t>
            </w:r>
          </w:p>
        </w:tc>
      </w:tr>
    </w:tbl>
    <w:p w14:paraId="3975EEE2" w14:textId="773023BB" w:rsidR="0035508B" w:rsidRDefault="0035508B" w:rsidP="00254A84">
      <w:pPr>
        <w:rPr>
          <w:bCs/>
          <w:iCs/>
        </w:rPr>
      </w:pPr>
    </w:p>
    <w:p w14:paraId="0CD7A7B6" w14:textId="61B3C227" w:rsidR="004E381C" w:rsidRDefault="004E381C" w:rsidP="00AC4249">
      <w:pPr>
        <w:pStyle w:val="Heading1"/>
      </w:pPr>
      <w:r>
        <w:t>QUESTIONS</w:t>
      </w:r>
    </w:p>
    <w:p w14:paraId="499E7971" w14:textId="77777777" w:rsidR="00DE74EA" w:rsidRDefault="00DE74EA" w:rsidP="00254A84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0D2B26" w14:paraId="0E0A84F1" w14:textId="77777777" w:rsidTr="0029160B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8CFEFEF" w14:textId="66FBF9B9" w:rsidR="000D2B26" w:rsidRPr="000D2B26" w:rsidRDefault="000D2B26" w:rsidP="00B33A4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C348D07" w14:textId="74C21CDB" w:rsidR="000D2B26" w:rsidRPr="000D2B26" w:rsidRDefault="000D2B26" w:rsidP="00B33A4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712F9EB" w14:textId="0722B019" w:rsidR="000D2B26" w:rsidRPr="000D2B26" w:rsidRDefault="000D2B26" w:rsidP="00B33A4E">
            <w:pPr>
              <w:pStyle w:val="RFPFull"/>
              <w:jc w:val="center"/>
            </w:pPr>
            <w:r>
              <w:t>RATING</w:t>
            </w:r>
          </w:p>
        </w:tc>
      </w:tr>
      <w:tr w:rsidR="000D2B26" w14:paraId="0879AE59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3FD4D96" w14:textId="7B1C64E9" w:rsidR="000D2B26" w:rsidRPr="00DE74EA" w:rsidRDefault="000D2B26" w:rsidP="008536F7">
            <w:pPr>
              <w:ind w:left="0" w:firstLine="0"/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7964B75" w14:textId="77777777" w:rsidR="000D2B26" w:rsidRPr="00DE74EA" w:rsidRDefault="000D2B26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BD9AAC9" w14:textId="297B5298" w:rsidR="000D2B26" w:rsidRPr="000D2B26" w:rsidRDefault="000D2B26" w:rsidP="00B33A4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0D2B26" w14:paraId="23CED822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231CF1C" w14:textId="35068256" w:rsidR="000D2B26" w:rsidRPr="00DE74EA" w:rsidRDefault="000D2B26" w:rsidP="008536F7">
            <w:pPr>
              <w:ind w:left="0" w:firstLine="0"/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E31547" w14:textId="77777777" w:rsidR="000D2B26" w:rsidRPr="00DE74EA" w:rsidRDefault="000D2B26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1B40FCB" w14:textId="77777777" w:rsidR="000D2B26" w:rsidRPr="000D2B26" w:rsidRDefault="000D2B26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D2B26" w14:paraId="0964F16C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E1F7CAB" w14:textId="67530F98" w:rsidR="000D2B26" w:rsidRPr="00DE74EA" w:rsidRDefault="000D2B26" w:rsidP="008536F7">
            <w:pPr>
              <w:ind w:left="0" w:firstLine="0"/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8FE9206" w14:textId="77777777" w:rsidR="000D2B26" w:rsidRPr="00DE74EA" w:rsidRDefault="000D2B26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934CB38" w14:textId="77777777" w:rsidR="000D2B26" w:rsidRPr="000D2B26" w:rsidRDefault="000D2B26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D2B26" w14:paraId="48D56333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00C4F4D" w14:textId="7841AEAC" w:rsidR="000D2B26" w:rsidRPr="00DE74EA" w:rsidRDefault="000D2B26" w:rsidP="008536F7">
            <w:pPr>
              <w:ind w:left="0" w:firstLine="0"/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34B2ECB" w14:textId="77777777" w:rsidR="000D2B26" w:rsidRPr="00DE74EA" w:rsidRDefault="000D2B26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64ED1D9" w14:textId="77777777" w:rsidR="000D2B26" w:rsidRPr="000D2B26" w:rsidRDefault="000D2B26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D2B26" w14:paraId="2ABAF20F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015DF20" w14:textId="2C70440D" w:rsidR="000D2B26" w:rsidRPr="00DE74EA" w:rsidRDefault="000D2B26" w:rsidP="008536F7">
            <w:pPr>
              <w:ind w:left="0" w:firstLine="0"/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21D8B2B" w14:textId="77777777" w:rsidR="000D2B26" w:rsidRPr="00DE74EA" w:rsidRDefault="000D2B26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270C178" w14:textId="77777777" w:rsidR="000D2B26" w:rsidRPr="000D2B26" w:rsidRDefault="000D2B26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424DAE3B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FDFE3BB" w14:textId="078EC418" w:rsidR="000F6E87" w:rsidRPr="00DE74EA" w:rsidRDefault="000F6E87" w:rsidP="008536F7">
            <w:pPr>
              <w:ind w:left="0" w:firstLine="0"/>
              <w:jc w:val="center"/>
            </w:pPr>
            <w:r w:rsidRPr="00DE74EA"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B3070D8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C660EAD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2C5D6D58" w14:textId="77777777" w:rsidTr="0029160B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03A53791" w14:textId="4C56CCCC" w:rsidR="000F6E87" w:rsidRPr="00DE74EA" w:rsidRDefault="000F6E87" w:rsidP="008536F7">
            <w:pPr>
              <w:ind w:left="0" w:firstLine="0"/>
              <w:jc w:val="center"/>
            </w:pPr>
            <w:r w:rsidRPr="00DE74EA"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4517703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44F96E9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5FFC3AF5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0D59614" w14:textId="24AE82F9" w:rsidR="000F6E87" w:rsidRPr="00DE74EA" w:rsidRDefault="000F6E87" w:rsidP="008536F7">
            <w:pPr>
              <w:ind w:left="0" w:firstLine="0"/>
              <w:jc w:val="center"/>
            </w:pPr>
            <w:r w:rsidRPr="00DE74EA">
              <w:lastRenderedPageBreak/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CEB317D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5D67968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23248A8D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EBAC4EC" w14:textId="3C5859B2" w:rsidR="000F6E87" w:rsidRPr="00DE74EA" w:rsidRDefault="000F6E87" w:rsidP="008536F7">
            <w:pPr>
              <w:ind w:left="0" w:firstLine="0"/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E214A9A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E37F0FA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6D7E543B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5A7665" w14:textId="3C75D594" w:rsidR="000F6E87" w:rsidRPr="00DE74EA" w:rsidRDefault="000F6E87" w:rsidP="008536F7">
            <w:pPr>
              <w:ind w:left="0" w:firstLine="0"/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67CBA9D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A0FDC2C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6EA04045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B88D0C9" w14:textId="454A6FA8" w:rsidR="000F6E87" w:rsidRPr="00DE74EA" w:rsidRDefault="000F6E87" w:rsidP="008536F7">
            <w:pPr>
              <w:ind w:left="0" w:firstLine="0"/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BE7AB3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875EA09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5591B934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0C7C37A" w14:textId="0986CA8A" w:rsidR="000F6E87" w:rsidRPr="00DE74EA" w:rsidRDefault="000F6E87" w:rsidP="008536F7">
            <w:pPr>
              <w:ind w:left="0" w:firstLine="0"/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A320B9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2B275C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6F46E634" w14:textId="77777777" w:rsidTr="0029160B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6C0A1CA6" w14:textId="03D7E261" w:rsidR="000F6E87" w:rsidRPr="00DE74EA" w:rsidRDefault="000F6E87" w:rsidP="008536F7">
            <w:pPr>
              <w:ind w:left="0" w:firstLine="0"/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AFA065D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4D30A82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43477442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EA72FB8" w14:textId="62BC3E06" w:rsidR="000F6E87" w:rsidRPr="00DE74EA" w:rsidRDefault="000F6E87" w:rsidP="008536F7">
            <w:pPr>
              <w:ind w:left="0" w:firstLine="0"/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EDE7A4A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64310" w14:textId="77777777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</w:p>
        </w:tc>
      </w:tr>
      <w:tr w:rsidR="000F6E87" w14:paraId="49CE0FAF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94CDD4A" w14:textId="521566C3" w:rsidR="000F6E87" w:rsidRPr="00DE74EA" w:rsidRDefault="000F6E87" w:rsidP="008536F7">
            <w:pPr>
              <w:ind w:left="0" w:firstLine="0"/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4D25C1E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24A4AB" w14:textId="1C3F1D99" w:rsidR="000F6E87" w:rsidRPr="000D2B26" w:rsidRDefault="000F6E87" w:rsidP="00B33A4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0F6E87" w14:paraId="0C40DE14" w14:textId="77777777" w:rsidTr="0029160B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D8CE092" w14:textId="4FE5AAAF" w:rsidR="000F6E87" w:rsidRPr="00DE74EA" w:rsidRDefault="000F6E87" w:rsidP="008536F7">
            <w:pPr>
              <w:ind w:left="0" w:firstLine="0"/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0902D03" w14:textId="77777777" w:rsidR="000F6E87" w:rsidRPr="00DE74EA" w:rsidRDefault="000F6E87" w:rsidP="00574111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61B9C1D" w14:textId="4C5033FF" w:rsidR="000F6E87" w:rsidRDefault="000F6E87" w:rsidP="00B33A4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1BAE0496" w14:textId="77777777" w:rsidR="00A34971" w:rsidRDefault="00A34971" w:rsidP="00A34971">
      <w:pPr>
        <w:rPr>
          <w:sz w:val="22"/>
        </w:rPr>
      </w:pPr>
    </w:p>
    <w:p w14:paraId="30EBAE1C" w14:textId="65E6A93C" w:rsidR="00A9246C" w:rsidRDefault="000F6E87" w:rsidP="00AC4249">
      <w:pPr>
        <w:pStyle w:val="Heading1"/>
      </w:pPr>
      <w:r>
        <w:t>GENERAL INFORMATION</w:t>
      </w:r>
    </w:p>
    <w:p w14:paraId="2531A4B8" w14:textId="13A84FF6" w:rsidR="00A9246C" w:rsidRDefault="00A9246C" w:rsidP="00A9246C"/>
    <w:p w14:paraId="3B105E5E" w14:textId="40B6CD8C" w:rsidR="0042346F" w:rsidRDefault="0042346F" w:rsidP="0042346F">
      <w:pPr>
        <w:pStyle w:val="Heading2"/>
      </w:pPr>
      <w:r>
        <w:t>DATES OF SERVICES PROVIDED</w:t>
      </w:r>
    </w:p>
    <w:p w14:paraId="0B36B6C4" w14:textId="77777777" w:rsidR="0042346F" w:rsidRDefault="0042346F" w:rsidP="00A9246C"/>
    <w:p w14:paraId="681AFECB" w14:textId="6CD54C2D" w:rsidR="0042346F" w:rsidRDefault="0042346F" w:rsidP="0042346F">
      <w:pPr>
        <w:pStyle w:val="Heading3"/>
      </w:pPr>
      <w:r>
        <w:t>During what period did the vendor provide these services for your organization?</w:t>
      </w:r>
    </w:p>
    <w:p w14:paraId="5AE60298" w14:textId="44F8B0ED" w:rsidR="0042346F" w:rsidRDefault="0042346F" w:rsidP="0042346F">
      <w:pPr>
        <w:pStyle w:val="Heading3"/>
      </w:pPr>
      <w:r>
        <w:t>Include both the month and the year in the table below:</w:t>
      </w:r>
    </w:p>
    <w:p w14:paraId="1412BCAF" w14:textId="77777777" w:rsidR="0042346F" w:rsidRDefault="0042346F" w:rsidP="00A9246C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AA4D49" w14:paraId="7A658963" w14:textId="77777777" w:rsidTr="0029160B">
        <w:trPr>
          <w:trHeight w:val="576"/>
        </w:trPr>
        <w:tc>
          <w:tcPr>
            <w:tcW w:w="900" w:type="dxa"/>
            <w:vAlign w:val="center"/>
          </w:tcPr>
          <w:p w14:paraId="15B8B35A" w14:textId="1CDB3F33" w:rsidR="00AA4D49" w:rsidRPr="00AA4D49" w:rsidRDefault="00AA4D49" w:rsidP="00B33A4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51495D78" w14:textId="77777777" w:rsidR="00AA4D49" w:rsidRPr="00DE74EA" w:rsidRDefault="00AA4D49" w:rsidP="0029160B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AA4D49" w14:paraId="76FDEF1C" w14:textId="77777777" w:rsidTr="0029160B">
        <w:trPr>
          <w:trHeight w:val="576"/>
        </w:trPr>
        <w:tc>
          <w:tcPr>
            <w:tcW w:w="900" w:type="dxa"/>
            <w:vAlign w:val="center"/>
          </w:tcPr>
          <w:p w14:paraId="58EEA217" w14:textId="7D0BA853" w:rsidR="00AA4D49" w:rsidRPr="00AA4D49" w:rsidRDefault="00AA4D49" w:rsidP="00B33A4E">
            <w:pPr>
              <w:pStyle w:val="RFPFull"/>
              <w:jc w:val="center"/>
            </w:pPr>
            <w:r w:rsidRPr="00AA4D49"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55CD3F85" w14:textId="77777777" w:rsidR="00AA4D49" w:rsidRPr="00DE74EA" w:rsidRDefault="00AA4D49" w:rsidP="0029160B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31DF93D7" w14:textId="77777777" w:rsidR="00A9246C" w:rsidRDefault="00A9246C" w:rsidP="00254A84">
      <w:pPr>
        <w:rPr>
          <w:sz w:val="22"/>
        </w:rPr>
      </w:pPr>
    </w:p>
    <w:sectPr w:rsidR="00A9246C" w:rsidSect="00185F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3534" w14:textId="77777777" w:rsidR="00B27360" w:rsidRDefault="00B27360">
      <w:r>
        <w:separator/>
      </w:r>
    </w:p>
  </w:endnote>
  <w:endnote w:type="continuationSeparator" w:id="0">
    <w:p w14:paraId="633B1F4F" w14:textId="77777777" w:rsidR="00B27360" w:rsidRDefault="00B2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ABDB1" w14:textId="77777777" w:rsidR="00F4757F" w:rsidRDefault="00F47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5722" w14:textId="1390F354" w:rsidR="00B50262" w:rsidRPr="00B46A87" w:rsidRDefault="003908DA" w:rsidP="00F4757F">
    <w:pPr>
      <w:pStyle w:val="Footer"/>
      <w:tabs>
        <w:tab w:val="left" w:pos="0"/>
      </w:tabs>
      <w:ind w:left="0" w:right="-126" w:firstLine="0"/>
      <w:rPr>
        <w:i/>
      </w:rPr>
    </w:pPr>
    <w:bookmarkStart w:id="0" w:name="_GoBack"/>
    <w:bookmarkEnd w:id="0"/>
    <w:r w:rsidRPr="00B46A87">
      <w:rPr>
        <w:i/>
      </w:rPr>
      <w:t xml:space="preserve">Revised: </w:t>
    </w:r>
    <w:r w:rsidR="00B46A87">
      <w:rPr>
        <w:i/>
      </w:rPr>
      <w:t>April</w:t>
    </w:r>
    <w:r w:rsidRPr="00B46A87">
      <w:rPr>
        <w:i/>
      </w:rPr>
      <w:t xml:space="preserve"> 2021</w:t>
    </w:r>
    <w:r w:rsidR="007C2F12" w:rsidRPr="00B46A87">
      <w:rPr>
        <w:i/>
      </w:rPr>
      <w:tab/>
    </w:r>
    <w:r w:rsidR="00B50262" w:rsidRPr="00B46A87">
      <w:rPr>
        <w:i/>
      </w:rPr>
      <w:t xml:space="preserve">Page </w:t>
    </w:r>
    <w:r w:rsidR="00B50262" w:rsidRPr="00B46A87">
      <w:rPr>
        <w:i/>
      </w:rPr>
      <w:fldChar w:fldCharType="begin"/>
    </w:r>
    <w:r w:rsidR="00B50262" w:rsidRPr="00B46A87">
      <w:rPr>
        <w:i/>
      </w:rPr>
      <w:instrText xml:space="preserve"> PAGE </w:instrText>
    </w:r>
    <w:r w:rsidR="00B50262" w:rsidRPr="00B46A87">
      <w:rPr>
        <w:i/>
      </w:rPr>
      <w:fldChar w:fldCharType="separate"/>
    </w:r>
    <w:r w:rsidR="00EF5BCF" w:rsidRPr="00B46A87">
      <w:rPr>
        <w:i/>
        <w:noProof/>
      </w:rPr>
      <w:t>1</w:t>
    </w:r>
    <w:r w:rsidR="00B50262" w:rsidRPr="00B46A87">
      <w:rPr>
        <w:i/>
      </w:rPr>
      <w:fldChar w:fldCharType="end"/>
    </w:r>
    <w:r w:rsidR="00B50262" w:rsidRPr="00B46A87">
      <w:rPr>
        <w:i/>
      </w:rPr>
      <w:t xml:space="preserve"> of </w:t>
    </w:r>
    <w:r w:rsidR="00B50262" w:rsidRPr="00B46A87">
      <w:rPr>
        <w:i/>
      </w:rPr>
      <w:fldChar w:fldCharType="begin"/>
    </w:r>
    <w:r w:rsidR="00B50262" w:rsidRPr="00B46A87">
      <w:rPr>
        <w:i/>
      </w:rPr>
      <w:instrText xml:space="preserve"> NUMPAGES  </w:instrText>
    </w:r>
    <w:r w:rsidR="00B50262" w:rsidRPr="00B46A87">
      <w:rPr>
        <w:i/>
      </w:rPr>
      <w:fldChar w:fldCharType="separate"/>
    </w:r>
    <w:r w:rsidR="00EF5BCF" w:rsidRPr="00B46A87">
      <w:rPr>
        <w:i/>
        <w:noProof/>
      </w:rPr>
      <w:t>4</w:t>
    </w:r>
    <w:r w:rsidR="00B50262" w:rsidRPr="00B46A87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6DDA" w14:textId="77777777" w:rsidR="00B50262" w:rsidRPr="00B50262" w:rsidRDefault="00B50262">
    <w:pPr>
      <w:pStyle w:val="Footer"/>
      <w:jc w:val="right"/>
      <w:rPr>
        <w:i/>
      </w:rPr>
    </w:pPr>
    <w:r w:rsidRPr="00B50262">
      <w:rPr>
        <w:i/>
      </w:rPr>
      <w:t xml:space="preserve">Page </w:t>
    </w:r>
    <w:r w:rsidRPr="00B50262">
      <w:rPr>
        <w:i/>
      </w:rPr>
      <w:fldChar w:fldCharType="begin"/>
    </w:r>
    <w:r w:rsidRPr="00B50262">
      <w:rPr>
        <w:i/>
      </w:rPr>
      <w:instrText xml:space="preserve"> PAGE </w:instrText>
    </w:r>
    <w:r w:rsidRPr="00B50262">
      <w:rPr>
        <w:i/>
      </w:rPr>
      <w:fldChar w:fldCharType="separate"/>
    </w:r>
    <w:r>
      <w:rPr>
        <w:i/>
        <w:noProof/>
      </w:rPr>
      <w:t>1</w:t>
    </w:r>
    <w:r w:rsidRPr="00B50262">
      <w:rPr>
        <w:i/>
      </w:rPr>
      <w:fldChar w:fldCharType="end"/>
    </w:r>
    <w:r w:rsidRPr="00B50262">
      <w:rPr>
        <w:i/>
      </w:rPr>
      <w:t xml:space="preserve"> of </w:t>
    </w:r>
    <w:r w:rsidRPr="00B50262">
      <w:rPr>
        <w:i/>
      </w:rPr>
      <w:fldChar w:fldCharType="begin"/>
    </w:r>
    <w:r w:rsidRPr="00B50262">
      <w:rPr>
        <w:i/>
      </w:rPr>
      <w:instrText xml:space="preserve"> NUMPAGES  </w:instrText>
    </w:r>
    <w:r w:rsidRPr="00B50262">
      <w:rPr>
        <w:i/>
      </w:rPr>
      <w:fldChar w:fldCharType="separate"/>
    </w:r>
    <w:r w:rsidR="00DB4D2A">
      <w:rPr>
        <w:i/>
        <w:noProof/>
      </w:rPr>
      <w:t>4</w:t>
    </w:r>
    <w:r w:rsidRPr="00B50262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7403" w14:textId="77777777" w:rsidR="00B27360" w:rsidRDefault="00B27360">
      <w:r>
        <w:separator/>
      </w:r>
    </w:p>
  </w:footnote>
  <w:footnote w:type="continuationSeparator" w:id="0">
    <w:p w14:paraId="1ECFE7ED" w14:textId="77777777" w:rsidR="00B27360" w:rsidRDefault="00B2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FA89" w14:textId="77777777" w:rsidR="00F4757F" w:rsidRDefault="00F4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CEFB4" w14:textId="6FBE9B0C" w:rsidR="00BA310A" w:rsidRDefault="00BA310A" w:rsidP="00340F74">
    <w:pPr>
      <w:pStyle w:val="RFPCenterTitle"/>
    </w:pPr>
    <w:r>
      <w:t>REFERENCE QUESTIONNAIRE</w:t>
    </w:r>
  </w:p>
  <w:p w14:paraId="1D0F7724" w14:textId="77777777" w:rsidR="00BA310A" w:rsidRDefault="00BA310A" w:rsidP="00F92D07">
    <w:pPr>
      <w:pStyle w:val="RFPCenter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04D07" w14:textId="77777777" w:rsidR="00F4757F" w:rsidRDefault="00F47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06D"/>
    <w:multiLevelType w:val="hybridMultilevel"/>
    <w:tmpl w:val="5E7AF510"/>
    <w:lvl w:ilvl="0" w:tplc="B3AA2216">
      <w:start w:val="1"/>
      <w:numFmt w:val="lowerLetter"/>
      <w:pStyle w:val="RFP6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210C63"/>
    <w:multiLevelType w:val="multilevel"/>
    <w:tmpl w:val="4944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."/>
      <w:lvlJc w:val="left"/>
      <w:pPr>
        <w:tabs>
          <w:tab w:val="num" w:pos="720"/>
        </w:tabs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5. "/>
      <w:lvlJc w:val="left"/>
      <w:pPr>
        <w:tabs>
          <w:tab w:val="num" w:pos="1080"/>
        </w:tabs>
        <w:ind w:left="1440" w:hanging="360"/>
      </w:pPr>
      <w:rPr>
        <w:rFonts w:hint="default"/>
        <w:sz w:val="20"/>
        <w:szCs w:val="20"/>
      </w:rPr>
    </w:lvl>
    <w:lvl w:ilvl="5">
      <w:start w:val="1"/>
      <w:numFmt w:val="lowerLetter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Style15"/>
      <w:lvlText w:val="%7."/>
      <w:lvlJc w:val="left"/>
      <w:pPr>
        <w:tabs>
          <w:tab w:val="num" w:pos="1800"/>
        </w:tabs>
        <w:ind w:left="28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31C31A5"/>
    <w:multiLevelType w:val="multilevel"/>
    <w:tmpl w:val="1B34EB78"/>
    <w:styleLink w:val="RFP-List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pStyle w:val="Heading6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pStyle w:val="Heading7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421E4739"/>
    <w:multiLevelType w:val="multilevel"/>
    <w:tmpl w:val="10E0B80E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/>
        <w:bCs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73034FB"/>
    <w:multiLevelType w:val="multilevel"/>
    <w:tmpl w:val="5C94F77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Style5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Style6"/>
      <w:lvlText w:val="%6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F146CD4"/>
    <w:multiLevelType w:val="multilevel"/>
    <w:tmpl w:val="7C16FAE6"/>
    <w:styleLink w:val="RPFOutline"/>
    <w:lvl w:ilvl="0">
      <w:start w:val="1"/>
      <w:numFmt w:val="none"/>
      <w:lvlText w:val="1."/>
      <w:lvlJc w:val="left"/>
      <w:pPr>
        <w:ind w:left="720" w:hanging="360"/>
      </w:pPr>
      <w:rPr>
        <w:rFonts w:ascii="Times New Roman" w:hAnsi="Times New Roman" w:hint="default"/>
        <w:b/>
        <w:caps/>
        <w:sz w:val="24"/>
      </w:rPr>
    </w:lvl>
    <w:lvl w:ilvl="1">
      <w:start w:val="1"/>
      <w:numFmt w:val="none"/>
      <w:lvlText w:val="1.1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4F5D5F83"/>
    <w:multiLevelType w:val="multilevel"/>
    <w:tmpl w:val="38789F90"/>
    <w:styleLink w:val="RFPStyl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84"/>
    <w:rsid w:val="00015553"/>
    <w:rsid w:val="000325A7"/>
    <w:rsid w:val="00045545"/>
    <w:rsid w:val="0005113C"/>
    <w:rsid w:val="00053B87"/>
    <w:rsid w:val="00077F8B"/>
    <w:rsid w:val="00084421"/>
    <w:rsid w:val="000A4004"/>
    <w:rsid w:val="000B392D"/>
    <w:rsid w:val="000B49AB"/>
    <w:rsid w:val="000D2B26"/>
    <w:rsid w:val="000F6E87"/>
    <w:rsid w:val="00112588"/>
    <w:rsid w:val="001157B0"/>
    <w:rsid w:val="00130533"/>
    <w:rsid w:val="00136090"/>
    <w:rsid w:val="00143ABF"/>
    <w:rsid w:val="0014598B"/>
    <w:rsid w:val="00162802"/>
    <w:rsid w:val="00164540"/>
    <w:rsid w:val="00174A38"/>
    <w:rsid w:val="00177ADE"/>
    <w:rsid w:val="0018363E"/>
    <w:rsid w:val="00185FBB"/>
    <w:rsid w:val="001955C1"/>
    <w:rsid w:val="001D53F4"/>
    <w:rsid w:val="001E6ECA"/>
    <w:rsid w:val="0020684B"/>
    <w:rsid w:val="00227776"/>
    <w:rsid w:val="00254884"/>
    <w:rsid w:val="00254A84"/>
    <w:rsid w:val="0029160B"/>
    <w:rsid w:val="00293DC5"/>
    <w:rsid w:val="002A4DE0"/>
    <w:rsid w:val="002B4D8A"/>
    <w:rsid w:val="002F385A"/>
    <w:rsid w:val="002F4A99"/>
    <w:rsid w:val="003131C6"/>
    <w:rsid w:val="003158A8"/>
    <w:rsid w:val="00336ECF"/>
    <w:rsid w:val="00340F74"/>
    <w:rsid w:val="00341147"/>
    <w:rsid w:val="00347DEC"/>
    <w:rsid w:val="00354EB8"/>
    <w:rsid w:val="0035508B"/>
    <w:rsid w:val="00355D81"/>
    <w:rsid w:val="00362735"/>
    <w:rsid w:val="00363FBF"/>
    <w:rsid w:val="00372B56"/>
    <w:rsid w:val="003734E9"/>
    <w:rsid w:val="003841F1"/>
    <w:rsid w:val="003908DA"/>
    <w:rsid w:val="003A1BF1"/>
    <w:rsid w:val="003B0604"/>
    <w:rsid w:val="003B1791"/>
    <w:rsid w:val="003B27B6"/>
    <w:rsid w:val="003B6ACC"/>
    <w:rsid w:val="003C4C01"/>
    <w:rsid w:val="003D00E1"/>
    <w:rsid w:val="003D0D8E"/>
    <w:rsid w:val="003D57A8"/>
    <w:rsid w:val="003E786C"/>
    <w:rsid w:val="0041648B"/>
    <w:rsid w:val="0042346F"/>
    <w:rsid w:val="00431B13"/>
    <w:rsid w:val="004450AA"/>
    <w:rsid w:val="00446570"/>
    <w:rsid w:val="004518B0"/>
    <w:rsid w:val="00462599"/>
    <w:rsid w:val="0047054A"/>
    <w:rsid w:val="00474EEF"/>
    <w:rsid w:val="00483FE5"/>
    <w:rsid w:val="004B6A36"/>
    <w:rsid w:val="004D2763"/>
    <w:rsid w:val="004E06F5"/>
    <w:rsid w:val="004E381C"/>
    <w:rsid w:val="004F4505"/>
    <w:rsid w:val="00501682"/>
    <w:rsid w:val="00521CE5"/>
    <w:rsid w:val="005250D0"/>
    <w:rsid w:val="005358CE"/>
    <w:rsid w:val="00555120"/>
    <w:rsid w:val="00567A3D"/>
    <w:rsid w:val="005706DE"/>
    <w:rsid w:val="00574111"/>
    <w:rsid w:val="00576F61"/>
    <w:rsid w:val="0058169B"/>
    <w:rsid w:val="00594E2D"/>
    <w:rsid w:val="00597E25"/>
    <w:rsid w:val="005A2280"/>
    <w:rsid w:val="005A5960"/>
    <w:rsid w:val="005A62B5"/>
    <w:rsid w:val="005E2104"/>
    <w:rsid w:val="005F2798"/>
    <w:rsid w:val="0060732E"/>
    <w:rsid w:val="00616013"/>
    <w:rsid w:val="00626A58"/>
    <w:rsid w:val="00642DEA"/>
    <w:rsid w:val="00661DCA"/>
    <w:rsid w:val="00672768"/>
    <w:rsid w:val="0067570B"/>
    <w:rsid w:val="00677F2F"/>
    <w:rsid w:val="00683C36"/>
    <w:rsid w:val="00690EF1"/>
    <w:rsid w:val="00692429"/>
    <w:rsid w:val="00692827"/>
    <w:rsid w:val="00693AC1"/>
    <w:rsid w:val="006A3B0C"/>
    <w:rsid w:val="006B4385"/>
    <w:rsid w:val="006E0604"/>
    <w:rsid w:val="006E4888"/>
    <w:rsid w:val="00704460"/>
    <w:rsid w:val="00723A6B"/>
    <w:rsid w:val="007377CE"/>
    <w:rsid w:val="00744EDA"/>
    <w:rsid w:val="007522DA"/>
    <w:rsid w:val="00774ECC"/>
    <w:rsid w:val="00794775"/>
    <w:rsid w:val="00795277"/>
    <w:rsid w:val="00796F07"/>
    <w:rsid w:val="007A7CDA"/>
    <w:rsid w:val="007C2F12"/>
    <w:rsid w:val="007E3724"/>
    <w:rsid w:val="007F1256"/>
    <w:rsid w:val="008020BB"/>
    <w:rsid w:val="0080651B"/>
    <w:rsid w:val="00843073"/>
    <w:rsid w:val="00850948"/>
    <w:rsid w:val="008536F7"/>
    <w:rsid w:val="00854ED5"/>
    <w:rsid w:val="008562D9"/>
    <w:rsid w:val="0089044C"/>
    <w:rsid w:val="0089706D"/>
    <w:rsid w:val="008B3EBF"/>
    <w:rsid w:val="00901B78"/>
    <w:rsid w:val="009057FE"/>
    <w:rsid w:val="0091339C"/>
    <w:rsid w:val="00914DA8"/>
    <w:rsid w:val="009165F4"/>
    <w:rsid w:val="00947C2B"/>
    <w:rsid w:val="00955B89"/>
    <w:rsid w:val="00991F5A"/>
    <w:rsid w:val="009958BE"/>
    <w:rsid w:val="009A006B"/>
    <w:rsid w:val="009A381C"/>
    <w:rsid w:val="009B5AB8"/>
    <w:rsid w:val="009C0FC3"/>
    <w:rsid w:val="009D45D5"/>
    <w:rsid w:val="009E19F0"/>
    <w:rsid w:val="009E1C20"/>
    <w:rsid w:val="00A0239B"/>
    <w:rsid w:val="00A2718A"/>
    <w:rsid w:val="00A305CB"/>
    <w:rsid w:val="00A337A9"/>
    <w:rsid w:val="00A34971"/>
    <w:rsid w:val="00A52415"/>
    <w:rsid w:val="00A61062"/>
    <w:rsid w:val="00A63E3A"/>
    <w:rsid w:val="00A724E7"/>
    <w:rsid w:val="00A74055"/>
    <w:rsid w:val="00A76934"/>
    <w:rsid w:val="00A8122A"/>
    <w:rsid w:val="00A9246C"/>
    <w:rsid w:val="00A93BEF"/>
    <w:rsid w:val="00AA3564"/>
    <w:rsid w:val="00AA4D49"/>
    <w:rsid w:val="00AB0428"/>
    <w:rsid w:val="00AB72CC"/>
    <w:rsid w:val="00AC4249"/>
    <w:rsid w:val="00B048EC"/>
    <w:rsid w:val="00B10D59"/>
    <w:rsid w:val="00B1113C"/>
    <w:rsid w:val="00B27360"/>
    <w:rsid w:val="00B33A4E"/>
    <w:rsid w:val="00B35E7C"/>
    <w:rsid w:val="00B46A87"/>
    <w:rsid w:val="00B50262"/>
    <w:rsid w:val="00B7125A"/>
    <w:rsid w:val="00B93A5D"/>
    <w:rsid w:val="00BA310A"/>
    <w:rsid w:val="00BB3ACB"/>
    <w:rsid w:val="00BB528B"/>
    <w:rsid w:val="00BD0C7B"/>
    <w:rsid w:val="00BE3091"/>
    <w:rsid w:val="00BF6C65"/>
    <w:rsid w:val="00C118E9"/>
    <w:rsid w:val="00C30410"/>
    <w:rsid w:val="00C40178"/>
    <w:rsid w:val="00C47DE6"/>
    <w:rsid w:val="00C50F2D"/>
    <w:rsid w:val="00C7682F"/>
    <w:rsid w:val="00CA2E41"/>
    <w:rsid w:val="00CB238B"/>
    <w:rsid w:val="00CF5926"/>
    <w:rsid w:val="00D11909"/>
    <w:rsid w:val="00D13523"/>
    <w:rsid w:val="00D15F38"/>
    <w:rsid w:val="00D25799"/>
    <w:rsid w:val="00D27778"/>
    <w:rsid w:val="00D30589"/>
    <w:rsid w:val="00D36F20"/>
    <w:rsid w:val="00D51C06"/>
    <w:rsid w:val="00D52E72"/>
    <w:rsid w:val="00D551A2"/>
    <w:rsid w:val="00D62DE9"/>
    <w:rsid w:val="00D666C5"/>
    <w:rsid w:val="00D7091C"/>
    <w:rsid w:val="00D80A20"/>
    <w:rsid w:val="00D92DDF"/>
    <w:rsid w:val="00DA47D3"/>
    <w:rsid w:val="00DB4D2A"/>
    <w:rsid w:val="00DC7FBF"/>
    <w:rsid w:val="00DD162A"/>
    <w:rsid w:val="00DE5306"/>
    <w:rsid w:val="00DE74EA"/>
    <w:rsid w:val="00E0762A"/>
    <w:rsid w:val="00E261F4"/>
    <w:rsid w:val="00E26219"/>
    <w:rsid w:val="00E31E94"/>
    <w:rsid w:val="00E33BAF"/>
    <w:rsid w:val="00E41059"/>
    <w:rsid w:val="00E422B7"/>
    <w:rsid w:val="00E463E3"/>
    <w:rsid w:val="00E46E63"/>
    <w:rsid w:val="00E46FBF"/>
    <w:rsid w:val="00E51769"/>
    <w:rsid w:val="00E525D7"/>
    <w:rsid w:val="00E851CD"/>
    <w:rsid w:val="00E96467"/>
    <w:rsid w:val="00ED2B07"/>
    <w:rsid w:val="00EE1B68"/>
    <w:rsid w:val="00EF5BCF"/>
    <w:rsid w:val="00F05B87"/>
    <w:rsid w:val="00F130CD"/>
    <w:rsid w:val="00F1518A"/>
    <w:rsid w:val="00F247B8"/>
    <w:rsid w:val="00F40545"/>
    <w:rsid w:val="00F4757F"/>
    <w:rsid w:val="00F55857"/>
    <w:rsid w:val="00F56D3C"/>
    <w:rsid w:val="00F618BE"/>
    <w:rsid w:val="00F63F70"/>
    <w:rsid w:val="00F72D64"/>
    <w:rsid w:val="00F761DC"/>
    <w:rsid w:val="00F83B77"/>
    <w:rsid w:val="00F85461"/>
    <w:rsid w:val="00F926C1"/>
    <w:rsid w:val="00F92D07"/>
    <w:rsid w:val="00F94E99"/>
    <w:rsid w:val="00F970C4"/>
    <w:rsid w:val="00FA2607"/>
    <w:rsid w:val="00FB26F3"/>
    <w:rsid w:val="00FC13E9"/>
    <w:rsid w:val="00FD7200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9AA79B"/>
  <w15:chartTrackingRefBased/>
  <w15:docId w15:val="{81B768D0-8A97-4F12-90B1-7A1047DE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FP Normal"/>
    <w:qFormat/>
    <w:rsid w:val="005358CE"/>
    <w:pPr>
      <w:numPr>
        <w:ilvl w:val="12"/>
      </w:numPr>
      <w:ind w:left="1080" w:hanging="1080"/>
      <w:contextualSpacing/>
      <w:jc w:val="both"/>
    </w:pPr>
    <w:rPr>
      <w:rFonts w:eastAsiaTheme="minorHAnsi"/>
      <w:szCs w:val="24"/>
    </w:rPr>
  </w:style>
  <w:style w:type="paragraph" w:styleId="Heading1">
    <w:name w:val="heading 1"/>
    <w:aliases w:val="RFP1"/>
    <w:basedOn w:val="Normal"/>
    <w:next w:val="Normal"/>
    <w:link w:val="Heading1Char"/>
    <w:autoRedefine/>
    <w:qFormat/>
    <w:rsid w:val="005358CE"/>
    <w:pPr>
      <w:keepNext/>
      <w:numPr>
        <w:ilvl w:val="0"/>
        <w:numId w:val="7"/>
      </w:numPr>
      <w:jc w:val="left"/>
      <w:outlineLvl w:val="0"/>
    </w:pPr>
    <w:rPr>
      <w:rFonts w:ascii="Times New Roman Bold" w:hAnsi="Times New Roman Bold"/>
      <w:b/>
    </w:rPr>
  </w:style>
  <w:style w:type="paragraph" w:styleId="Heading2">
    <w:name w:val="heading 2"/>
    <w:aliases w:val="RFP2"/>
    <w:basedOn w:val="Normal"/>
    <w:next w:val="Normal"/>
    <w:link w:val="Heading2Char"/>
    <w:autoRedefine/>
    <w:qFormat/>
    <w:rsid w:val="005358CE"/>
    <w:pPr>
      <w:keepNext/>
      <w:numPr>
        <w:ilvl w:val="1"/>
        <w:numId w:val="7"/>
      </w:numPr>
      <w:outlineLvl w:val="1"/>
    </w:pPr>
    <w:rPr>
      <w:bCs/>
    </w:rPr>
  </w:style>
  <w:style w:type="paragraph" w:styleId="Heading3">
    <w:name w:val="heading 3"/>
    <w:aliases w:val="RFP3"/>
    <w:basedOn w:val="Normal"/>
    <w:next w:val="Normal"/>
    <w:link w:val="Heading3Char"/>
    <w:autoRedefine/>
    <w:qFormat/>
    <w:rsid w:val="005358CE"/>
    <w:pPr>
      <w:keepNext/>
      <w:numPr>
        <w:ilvl w:val="2"/>
        <w:numId w:val="7"/>
      </w:numPr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autoRedefine/>
    <w:rsid w:val="005358CE"/>
    <w:pPr>
      <w:keepNext/>
      <w:numPr>
        <w:ilvl w:val="3"/>
        <w:numId w:val="7"/>
      </w:numPr>
      <w:outlineLvl w:val="3"/>
    </w:pPr>
    <w:rPr>
      <w:bCs/>
    </w:rPr>
  </w:style>
  <w:style w:type="paragraph" w:styleId="Heading5">
    <w:name w:val="heading 5"/>
    <w:aliases w:val="RFP4"/>
    <w:basedOn w:val="Normal"/>
    <w:next w:val="Normal"/>
    <w:link w:val="Heading5Char1"/>
    <w:autoRedefine/>
    <w:qFormat/>
    <w:rsid w:val="005358CE"/>
    <w:pPr>
      <w:keepNext/>
      <w:numPr>
        <w:ilvl w:val="4"/>
        <w:numId w:val="7"/>
      </w:numPr>
      <w:outlineLvl w:val="4"/>
    </w:pPr>
  </w:style>
  <w:style w:type="paragraph" w:styleId="Heading6">
    <w:name w:val="heading 6"/>
    <w:aliases w:val="RFP5"/>
    <w:basedOn w:val="Heading7"/>
    <w:link w:val="Heading6Char"/>
    <w:qFormat/>
    <w:rsid w:val="005358CE"/>
    <w:pPr>
      <w:numPr>
        <w:ilvl w:val="5"/>
      </w:numPr>
      <w:tabs>
        <w:tab w:val="clear" w:pos="6192"/>
      </w:tabs>
      <w:jc w:val="left"/>
      <w:outlineLvl w:val="5"/>
    </w:pPr>
  </w:style>
  <w:style w:type="paragraph" w:styleId="Heading7">
    <w:name w:val="heading 7"/>
    <w:basedOn w:val="Normal"/>
    <w:next w:val="Normal"/>
    <w:link w:val="Heading7Char"/>
    <w:rsid w:val="005358CE"/>
    <w:pPr>
      <w:keepNext/>
      <w:numPr>
        <w:ilvl w:val="6"/>
        <w:numId w:val="7"/>
      </w:numPr>
      <w:tabs>
        <w:tab w:val="left" w:pos="6192"/>
      </w:tabs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PFOutline">
    <w:name w:val="RPF Outline"/>
    <w:uiPriority w:val="99"/>
    <w:rsid w:val="003D0D8E"/>
    <w:pPr>
      <w:numPr>
        <w:numId w:val="1"/>
      </w:numPr>
    </w:pPr>
  </w:style>
  <w:style w:type="character" w:customStyle="1" w:styleId="Heading1Char">
    <w:name w:val="Heading 1 Char"/>
    <w:aliases w:val="RFP1 Char"/>
    <w:basedOn w:val="DefaultParagraphFont"/>
    <w:link w:val="Heading1"/>
    <w:rsid w:val="005358CE"/>
    <w:rPr>
      <w:rFonts w:ascii="Times New Roman Bold" w:eastAsiaTheme="minorHAnsi" w:hAnsi="Times New Roman Bold"/>
      <w:b/>
      <w:szCs w:val="24"/>
    </w:rPr>
  </w:style>
  <w:style w:type="character" w:customStyle="1" w:styleId="Heading2Char">
    <w:name w:val="Heading 2 Char"/>
    <w:aliases w:val="RFP2 Char"/>
    <w:basedOn w:val="DefaultParagraphFont"/>
    <w:link w:val="Heading2"/>
    <w:rsid w:val="005358CE"/>
    <w:rPr>
      <w:rFonts w:eastAsiaTheme="minorHAnsi"/>
      <w:bCs/>
      <w:szCs w:val="24"/>
    </w:rPr>
  </w:style>
  <w:style w:type="character" w:customStyle="1" w:styleId="Heading3Char">
    <w:name w:val="Heading 3 Char"/>
    <w:aliases w:val="RFP3 Char"/>
    <w:basedOn w:val="DefaultParagraphFont"/>
    <w:link w:val="Heading3"/>
    <w:rsid w:val="005358CE"/>
    <w:rPr>
      <w:rFonts w:eastAsiaTheme="minorHAnsi"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5358CE"/>
    <w:rPr>
      <w:rFonts w:eastAsiaTheme="minorHAnsi"/>
      <w:bCs/>
      <w:szCs w:val="24"/>
    </w:rPr>
  </w:style>
  <w:style w:type="character" w:styleId="Hyperlink">
    <w:name w:val="Hyperlink"/>
    <w:basedOn w:val="DefaultParagraphFont"/>
    <w:uiPriority w:val="99"/>
    <w:rsid w:val="005358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8CE"/>
    <w:rPr>
      <w:rFonts w:eastAsiaTheme="minorHAnsi"/>
      <w:szCs w:val="24"/>
    </w:rPr>
  </w:style>
  <w:style w:type="paragraph" w:styleId="CommentText">
    <w:name w:val="annotation text"/>
    <w:basedOn w:val="Normal"/>
    <w:link w:val="CommentTextChar"/>
    <w:semiHidden/>
    <w:rsid w:val="00254A84"/>
    <w:pPr>
      <w:widowControl w:val="0"/>
      <w:tabs>
        <w:tab w:val="left" w:pos="-720"/>
      </w:tabs>
      <w:suppressAutoHyphens/>
    </w:pPr>
    <w:rPr>
      <w:rFonts w:ascii="MGaramond" w:hAnsi="MGaramond"/>
      <w:spacing w:val="-3"/>
      <w:szCs w:val="20"/>
    </w:rPr>
  </w:style>
  <w:style w:type="character" w:customStyle="1" w:styleId="CommentTextChar">
    <w:name w:val="Comment Text Char"/>
    <w:link w:val="CommentText"/>
    <w:semiHidden/>
    <w:rsid w:val="00254A84"/>
    <w:rPr>
      <w:rFonts w:ascii="MGaramond" w:eastAsia="Times New Roman" w:hAnsi="MGaramond" w:cs="Times New Roman"/>
      <w:spacing w:val="-3"/>
      <w:szCs w:val="20"/>
    </w:rPr>
  </w:style>
  <w:style w:type="paragraph" w:styleId="Footer">
    <w:name w:val="footer"/>
    <w:basedOn w:val="Normal"/>
    <w:link w:val="FooterChar"/>
    <w:uiPriority w:val="99"/>
    <w:unhideWhenUsed/>
    <w:rsid w:val="00535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8CE"/>
    <w:rPr>
      <w:rFonts w:eastAsiaTheme="minorHAnsi"/>
      <w:szCs w:val="24"/>
    </w:rPr>
  </w:style>
  <w:style w:type="table" w:styleId="TableGrid">
    <w:name w:val="Table Grid"/>
    <w:basedOn w:val="TableNormal"/>
    <w:uiPriority w:val="59"/>
    <w:rsid w:val="00B0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8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E"/>
    <w:rPr>
      <w:rFonts w:ascii="Segoe UI" w:eastAsiaTheme="minorHAns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4E9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734E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4E9"/>
    <w:pPr>
      <w:widowControl/>
      <w:tabs>
        <w:tab w:val="clear" w:pos="-720"/>
      </w:tabs>
      <w:suppressAutoHyphens w:val="0"/>
      <w:jc w:val="left"/>
    </w:pPr>
    <w:rPr>
      <w:rFonts w:ascii="Times New Roman" w:hAnsi="Times New Roman"/>
      <w:b/>
      <w:bCs/>
      <w:spacing w:val="0"/>
    </w:rPr>
  </w:style>
  <w:style w:type="character" w:customStyle="1" w:styleId="CommentSubjectChar">
    <w:name w:val="Comment Subject Char"/>
    <w:link w:val="CommentSubject"/>
    <w:uiPriority w:val="99"/>
    <w:semiHidden/>
    <w:rsid w:val="003734E9"/>
    <w:rPr>
      <w:rFonts w:ascii="MGaramond" w:eastAsia="Times New Roman" w:hAnsi="MGaramond" w:cs="Times New Roman"/>
      <w:b/>
      <w:bCs/>
      <w:spacing w:val="-3"/>
      <w:szCs w:val="20"/>
    </w:rPr>
  </w:style>
  <w:style w:type="character" w:customStyle="1" w:styleId="Heading5Char">
    <w:name w:val="Heading 5 Char"/>
    <w:basedOn w:val="DefaultParagraphFont"/>
    <w:uiPriority w:val="9"/>
    <w:semiHidden/>
    <w:rsid w:val="005358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aliases w:val="RFP5 Char"/>
    <w:basedOn w:val="DefaultParagraphFont"/>
    <w:link w:val="Heading6"/>
    <w:rsid w:val="005358CE"/>
    <w:rPr>
      <w:rFonts w:eastAsiaTheme="minorHAnsi"/>
      <w:bCs/>
      <w:szCs w:val="24"/>
    </w:rPr>
  </w:style>
  <w:style w:type="character" w:customStyle="1" w:styleId="Heading7Char">
    <w:name w:val="Heading 7 Char"/>
    <w:basedOn w:val="DefaultParagraphFont"/>
    <w:link w:val="Heading7"/>
    <w:rsid w:val="005358CE"/>
    <w:rPr>
      <w:rFonts w:eastAsiaTheme="minorHAnsi"/>
      <w:bCs/>
      <w:szCs w:val="24"/>
    </w:rPr>
  </w:style>
  <w:style w:type="character" w:customStyle="1" w:styleId="Heading5Char1">
    <w:name w:val="Heading 5 Char1"/>
    <w:aliases w:val="RFP4 Char"/>
    <w:basedOn w:val="DefaultParagraphFont"/>
    <w:link w:val="Heading5"/>
    <w:rsid w:val="005358CE"/>
    <w:rPr>
      <w:rFonts w:eastAsiaTheme="minorHAnsi"/>
      <w:szCs w:val="24"/>
    </w:rPr>
  </w:style>
  <w:style w:type="paragraph" w:customStyle="1" w:styleId="Style1">
    <w:name w:val="Style1"/>
    <w:basedOn w:val="Heading1"/>
    <w:link w:val="Style1Char"/>
    <w:rsid w:val="005358CE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5358CE"/>
    <w:rPr>
      <w:rFonts w:ascii="Times New Roman Bold" w:eastAsiaTheme="minorHAnsi" w:hAnsi="Times New Roman Bold"/>
      <w:b/>
      <w:szCs w:val="24"/>
    </w:rPr>
  </w:style>
  <w:style w:type="paragraph" w:customStyle="1" w:styleId="Style2">
    <w:name w:val="Style2"/>
    <w:basedOn w:val="Heading2"/>
    <w:link w:val="Style2Char"/>
    <w:rsid w:val="005358CE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5358CE"/>
    <w:rPr>
      <w:rFonts w:eastAsiaTheme="minorHAnsi"/>
      <w:bCs/>
      <w:szCs w:val="24"/>
    </w:rPr>
  </w:style>
  <w:style w:type="paragraph" w:customStyle="1" w:styleId="Style3">
    <w:name w:val="Style3"/>
    <w:basedOn w:val="Heading3"/>
    <w:link w:val="Style3Char"/>
    <w:rsid w:val="005358CE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5358CE"/>
    <w:rPr>
      <w:rFonts w:eastAsiaTheme="minorHAnsi"/>
      <w:bCs/>
      <w:szCs w:val="24"/>
    </w:rPr>
  </w:style>
  <w:style w:type="paragraph" w:customStyle="1" w:styleId="Style4">
    <w:name w:val="Style4"/>
    <w:basedOn w:val="Heading4"/>
    <w:link w:val="Style4Char"/>
    <w:rsid w:val="005358CE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5358CE"/>
    <w:rPr>
      <w:rFonts w:eastAsiaTheme="minorHAnsi"/>
      <w:bCs/>
      <w:szCs w:val="24"/>
    </w:rPr>
  </w:style>
  <w:style w:type="paragraph" w:customStyle="1" w:styleId="Style5">
    <w:name w:val="Style5"/>
    <w:basedOn w:val="Heading5"/>
    <w:link w:val="Style5Char"/>
    <w:rsid w:val="005358CE"/>
    <w:pPr>
      <w:numPr>
        <w:numId w:val="6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5358CE"/>
    <w:rPr>
      <w:rFonts w:eastAsiaTheme="minorHAnsi"/>
      <w:szCs w:val="24"/>
    </w:rPr>
  </w:style>
  <w:style w:type="paragraph" w:customStyle="1" w:styleId="Style6">
    <w:name w:val="Style6"/>
    <w:basedOn w:val="Heading6"/>
    <w:link w:val="Style6Char"/>
    <w:rsid w:val="005358CE"/>
    <w:pPr>
      <w:numPr>
        <w:numId w:val="6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5358CE"/>
    <w:rPr>
      <w:rFonts w:eastAsiaTheme="minorHAnsi"/>
      <w:bCs/>
      <w:szCs w:val="24"/>
    </w:rPr>
  </w:style>
  <w:style w:type="paragraph" w:customStyle="1" w:styleId="Style7">
    <w:name w:val="Style7"/>
    <w:basedOn w:val="Heading7"/>
    <w:link w:val="Style7Char"/>
    <w:rsid w:val="005358CE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5358CE"/>
    <w:rPr>
      <w:rFonts w:eastAsiaTheme="minorHAnsi"/>
      <w:bCs/>
      <w:szCs w:val="24"/>
    </w:rPr>
  </w:style>
  <w:style w:type="paragraph" w:customStyle="1" w:styleId="Style8">
    <w:name w:val="Style8"/>
    <w:basedOn w:val="Heading3"/>
    <w:link w:val="Style8Char"/>
    <w:rsid w:val="005358CE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5358CE"/>
    <w:rPr>
      <w:rFonts w:eastAsiaTheme="minorHAnsi"/>
      <w:bCs/>
      <w:szCs w:val="24"/>
    </w:rPr>
  </w:style>
  <w:style w:type="paragraph" w:customStyle="1" w:styleId="Style9">
    <w:name w:val="Style9"/>
    <w:basedOn w:val="Heading4"/>
    <w:link w:val="Style9Char"/>
    <w:rsid w:val="005358CE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5358CE"/>
    <w:rPr>
      <w:rFonts w:eastAsiaTheme="minorHAnsi"/>
      <w:bCs/>
      <w:szCs w:val="24"/>
    </w:rPr>
  </w:style>
  <w:style w:type="paragraph" w:customStyle="1" w:styleId="Style10">
    <w:name w:val="Style10"/>
    <w:basedOn w:val="Style8"/>
    <w:link w:val="Style10Char"/>
    <w:rsid w:val="005358CE"/>
  </w:style>
  <w:style w:type="character" w:customStyle="1" w:styleId="Style10Char">
    <w:name w:val="Style10 Char"/>
    <w:basedOn w:val="Style8Char"/>
    <w:link w:val="Style10"/>
    <w:rsid w:val="005358CE"/>
    <w:rPr>
      <w:rFonts w:eastAsiaTheme="minorHAnsi"/>
      <w:bCs/>
      <w:szCs w:val="24"/>
    </w:rPr>
  </w:style>
  <w:style w:type="paragraph" w:customStyle="1" w:styleId="Style11">
    <w:name w:val="Style11"/>
    <w:basedOn w:val="Heading5"/>
    <w:link w:val="Style11Char"/>
    <w:rsid w:val="005358CE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5358CE"/>
    <w:rPr>
      <w:rFonts w:eastAsiaTheme="minorHAnsi"/>
      <w:szCs w:val="24"/>
    </w:rPr>
  </w:style>
  <w:style w:type="paragraph" w:customStyle="1" w:styleId="Style12">
    <w:name w:val="Style12"/>
    <w:basedOn w:val="Heading6"/>
    <w:link w:val="Style12Char"/>
    <w:rsid w:val="005358CE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5358CE"/>
    <w:rPr>
      <w:rFonts w:eastAsiaTheme="minorHAnsi"/>
      <w:bCs/>
      <w:szCs w:val="24"/>
    </w:rPr>
  </w:style>
  <w:style w:type="paragraph" w:customStyle="1" w:styleId="Style13">
    <w:name w:val="Style13"/>
    <w:basedOn w:val="Heading7"/>
    <w:link w:val="Style13Char"/>
    <w:rsid w:val="005358CE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5358CE"/>
    <w:rPr>
      <w:rFonts w:eastAsiaTheme="minorHAnsi"/>
      <w:bCs/>
      <w:szCs w:val="24"/>
    </w:rPr>
  </w:style>
  <w:style w:type="paragraph" w:customStyle="1" w:styleId="Style15">
    <w:name w:val="Style 15"/>
    <w:basedOn w:val="Heading7"/>
    <w:rsid w:val="005358CE"/>
    <w:pPr>
      <w:numPr>
        <w:numId w:val="5"/>
      </w:numPr>
      <w:tabs>
        <w:tab w:val="left" w:pos="6300"/>
      </w:tabs>
      <w:ind w:left="6300" w:hanging="900"/>
    </w:pPr>
  </w:style>
  <w:style w:type="character" w:styleId="Strong">
    <w:name w:val="Strong"/>
    <w:basedOn w:val="DefaultParagraphFont"/>
    <w:rsid w:val="005358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358CE"/>
    <w:rPr>
      <w:color w:val="605E5C"/>
      <w:shd w:val="clear" w:color="auto" w:fill="E1DFDD"/>
    </w:rPr>
  </w:style>
  <w:style w:type="numbering" w:customStyle="1" w:styleId="StyleOutlinenumberedBold">
    <w:name w:val="Style Outline numbered Bold"/>
    <w:basedOn w:val="NoList"/>
    <w:semiHidden/>
    <w:rsid w:val="005358CE"/>
    <w:pPr>
      <w:numPr>
        <w:numId w:val="2"/>
      </w:numPr>
    </w:pPr>
  </w:style>
  <w:style w:type="paragraph" w:customStyle="1" w:styleId="RFP6">
    <w:name w:val="RFP6"/>
    <w:basedOn w:val="Heading7"/>
    <w:qFormat/>
    <w:rsid w:val="005358CE"/>
    <w:pPr>
      <w:numPr>
        <w:ilvl w:val="0"/>
        <w:numId w:val="3"/>
      </w:numPr>
      <w:tabs>
        <w:tab w:val="clear" w:pos="6192"/>
      </w:tabs>
      <w:jc w:val="left"/>
    </w:pPr>
  </w:style>
  <w:style w:type="paragraph" w:customStyle="1" w:styleId="RFPCenteredTitle">
    <w:name w:val="RFP Centered Title"/>
    <w:basedOn w:val="Normal"/>
    <w:link w:val="RFPCenteredTitleChar"/>
    <w:qFormat/>
    <w:rsid w:val="005358CE"/>
    <w:pPr>
      <w:jc w:val="center"/>
    </w:pPr>
  </w:style>
  <w:style w:type="character" w:customStyle="1" w:styleId="RFPCenteredTitleChar">
    <w:name w:val="RFP Centered Title Char"/>
    <w:basedOn w:val="DefaultParagraphFont"/>
    <w:link w:val="RFPCenteredTitle"/>
    <w:rsid w:val="005358CE"/>
    <w:rPr>
      <w:rFonts w:eastAsiaTheme="minorHAnsi"/>
      <w:szCs w:val="24"/>
    </w:rPr>
  </w:style>
  <w:style w:type="paragraph" w:customStyle="1" w:styleId="RFPTOC">
    <w:name w:val="RFP TOC"/>
    <w:basedOn w:val="TOC1"/>
    <w:link w:val="RFPTOCChar"/>
    <w:qFormat/>
    <w:rsid w:val="005358CE"/>
    <w:pPr>
      <w:tabs>
        <w:tab w:val="right" w:leader="dot" w:pos="10070"/>
      </w:tabs>
      <w:spacing w:after="0"/>
      <w:ind w:hanging="720"/>
      <w:jc w:val="left"/>
    </w:pPr>
    <w:rPr>
      <w:noProof/>
    </w:rPr>
  </w:style>
  <w:style w:type="character" w:customStyle="1" w:styleId="RFPTOCChar">
    <w:name w:val="RFP TOC Char"/>
    <w:basedOn w:val="DefaultParagraphFont"/>
    <w:link w:val="RFPTOC"/>
    <w:rsid w:val="005358CE"/>
    <w:rPr>
      <w:rFonts w:eastAsiaTheme="minorHAnsi"/>
      <w:noProof/>
      <w:szCs w:val="24"/>
    </w:rPr>
  </w:style>
  <w:style w:type="paragraph" w:styleId="TOC1">
    <w:name w:val="toc 1"/>
    <w:basedOn w:val="Normal"/>
    <w:next w:val="Normal"/>
    <w:uiPriority w:val="39"/>
    <w:unhideWhenUsed/>
    <w:rsid w:val="005358CE"/>
    <w:pPr>
      <w:spacing w:after="100"/>
      <w:ind w:left="72" w:hanging="72"/>
    </w:pPr>
  </w:style>
  <w:style w:type="paragraph" w:customStyle="1" w:styleId="RFPFull">
    <w:name w:val="RFP Full"/>
    <w:basedOn w:val="Normal"/>
    <w:link w:val="RFPFullChar"/>
    <w:qFormat/>
    <w:rsid w:val="005358CE"/>
  </w:style>
  <w:style w:type="character" w:customStyle="1" w:styleId="RFPFullChar">
    <w:name w:val="RFP Full Char"/>
    <w:basedOn w:val="DefaultParagraphFont"/>
    <w:link w:val="RFPFull"/>
    <w:rsid w:val="005358CE"/>
    <w:rPr>
      <w:rFonts w:eastAsiaTheme="minorHAnsi"/>
      <w:szCs w:val="24"/>
    </w:rPr>
  </w:style>
  <w:style w:type="paragraph" w:customStyle="1" w:styleId="RFPCenterTitle">
    <w:name w:val="RFP Center Title"/>
    <w:link w:val="RFPCenterTitleChar"/>
    <w:qFormat/>
    <w:rsid w:val="005358CE"/>
    <w:pPr>
      <w:contextualSpacing/>
      <w:jc w:val="center"/>
    </w:pPr>
    <w:rPr>
      <w:rFonts w:eastAsiaTheme="minorHAnsi"/>
      <w:szCs w:val="24"/>
    </w:rPr>
  </w:style>
  <w:style w:type="character" w:customStyle="1" w:styleId="RFPCenterTitleChar">
    <w:name w:val="RFP Center Title Char"/>
    <w:basedOn w:val="RFPCenteredTitleChar"/>
    <w:link w:val="RFPCenterTitle"/>
    <w:rsid w:val="005358CE"/>
    <w:rPr>
      <w:rFonts w:eastAsiaTheme="minorHAnsi"/>
      <w:szCs w:val="24"/>
    </w:rPr>
  </w:style>
  <w:style w:type="paragraph" w:customStyle="1" w:styleId="RFPJust">
    <w:name w:val="RFP Just"/>
    <w:basedOn w:val="Normal"/>
    <w:link w:val="RFPJustChar"/>
    <w:qFormat/>
    <w:rsid w:val="005358CE"/>
  </w:style>
  <w:style w:type="character" w:customStyle="1" w:styleId="RFPJustChar">
    <w:name w:val="RFP Just Char"/>
    <w:basedOn w:val="DefaultParagraphFont"/>
    <w:link w:val="RFPJust"/>
    <w:rsid w:val="005358CE"/>
    <w:rPr>
      <w:rFonts w:eastAsiaTheme="minorHAnsi"/>
      <w:szCs w:val="24"/>
    </w:rPr>
  </w:style>
  <w:style w:type="numbering" w:customStyle="1" w:styleId="RFPStyle">
    <w:name w:val="RFPStyle"/>
    <w:uiPriority w:val="99"/>
    <w:rsid w:val="005358CE"/>
    <w:pPr>
      <w:numPr>
        <w:numId w:val="4"/>
      </w:numPr>
    </w:pPr>
  </w:style>
  <w:style w:type="numbering" w:customStyle="1" w:styleId="RFP-List">
    <w:name w:val="RFP-List"/>
    <w:uiPriority w:val="99"/>
    <w:rsid w:val="005358C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davis\AppData\Roaming\Microsoft\Templates\2021RF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77BF79687B4880FAC074148EADEA" ma:contentTypeVersion="2" ma:contentTypeDescription="Create a new document." ma:contentTypeScope="" ma:versionID="8dc9e43d69bbb16a92595456ea28111c">
  <xsd:schema xmlns:xsd="http://www.w3.org/2001/XMLSchema" xmlns:xs="http://www.w3.org/2001/XMLSchema" xmlns:p="http://schemas.microsoft.com/office/2006/metadata/properties" xmlns:ns2="b329e927-0ab5-4cfb-afdf-6ca3454789a4" targetNamespace="http://schemas.microsoft.com/office/2006/metadata/properties" ma:root="true" ma:fieldsID="86629dce577483413f0846c76ba074b2" ns2:_="">
    <xsd:import namespace="b329e927-0ab5-4cfb-afdf-6ca345478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e927-0ab5-4cfb-afdf-6ca345478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B430E-3407-40DE-BCAA-6F9BC44C5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D55CEF-B7A0-4FC2-A660-4ABF2740B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9e927-0ab5-4cfb-afdf-6ca345478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BF9D-F8E0-49DA-AD96-16045911C872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b329e927-0ab5-4cfb-afdf-6ca3454789a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2021RFP.dotx</Template>
  <TotalTime>35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3904</CharactersWithSpaces>
  <SharedDoc>false</SharedDoc>
  <HLinks>
    <vt:vector size="6" baseType="variant">
      <vt:variant>
        <vt:i4>3211353</vt:i4>
      </vt:variant>
      <vt:variant>
        <vt:i4>0</vt:i4>
      </vt:variant>
      <vt:variant>
        <vt:i4>0</vt:i4>
      </vt:variant>
      <vt:variant>
        <vt:i4>5</vt:i4>
      </vt:variant>
      <vt:variant>
        <vt:lpwstr>mailto:rfpdocs@admin.nv.gov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lmdeloach</dc:creator>
  <cp:keywords/>
  <cp:lastModifiedBy>Gideon K. Davis</cp:lastModifiedBy>
  <cp:revision>40</cp:revision>
  <cp:lastPrinted>2021-03-02T22:32:00Z</cp:lastPrinted>
  <dcterms:created xsi:type="dcterms:W3CDTF">2021-03-04T19:51:00Z</dcterms:created>
  <dcterms:modified xsi:type="dcterms:W3CDTF">2021-04-29T05:56:00Z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0x0101005D3277BF79687B4880FAC074148EADEA</vt:lpwstr>
  </property>
</Properties>
</file>